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B4" w:rsidRDefault="00A85397">
      <w:pPr>
        <w:pStyle w:val="Standard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IDG PA28</w:t>
      </w:r>
      <w:bookmarkStart w:id="0" w:name="_GoBack"/>
      <w:bookmarkEnd w:id="0"/>
      <w:r w:rsidR="00EC5BC6">
        <w:rPr>
          <w:b/>
          <w:bCs/>
          <w:i/>
          <w:iCs/>
          <w:sz w:val="30"/>
          <w:szCs w:val="30"/>
        </w:rPr>
        <w:t>: About the Mini Panel</w:t>
      </w:r>
    </w:p>
    <w:p w:rsidR="002973B4" w:rsidRDefault="002973B4">
      <w:pPr>
        <w:pStyle w:val="Standard"/>
      </w:pPr>
    </w:p>
    <w:p w:rsidR="002973B4" w:rsidRDefault="00EC5BC6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Mini Panel is an easy way to access commonly used items without taking up much space on the screen.</w:t>
      </w:r>
    </w:p>
    <w:p w:rsidR="002973B4" w:rsidRDefault="002973B4">
      <w:pPr>
        <w:pStyle w:val="Standard"/>
        <w:autoSpaceDE w:val="0"/>
        <w:rPr>
          <w:rFonts w:ascii="Calibri" w:eastAsia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panel can be shown by selecting “Mini Panel” from the Utilities menu.</w:t>
      </w:r>
      <w:r>
        <w:rPr>
          <w:rFonts w:ascii="Calibri" w:eastAsia="Calibri" w:hAnsi="Calibri" w:cs="Calibri"/>
        </w:rPr>
        <w:br/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noProof/>
          <w:lang w:val="en-US" w:eastAsia="en-US" w:bidi="ar-SA"/>
        </w:rPr>
        <w:drawing>
          <wp:inline distT="0" distB="0" distL="0" distR="0">
            <wp:extent cx="1567199" cy="1084697"/>
            <wp:effectExtent l="0" t="0" r="0" b="115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199" cy="10846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973B4" w:rsidRDefault="002973B4">
      <w:pPr>
        <w:pStyle w:val="Standard"/>
        <w:autoSpaceDE w:val="0"/>
        <w:rPr>
          <w:rFonts w:ascii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hAnsi="Calibri" w:cs="Calibri"/>
        </w:rPr>
      </w:pPr>
      <w:r>
        <w:rPr>
          <w:rFonts w:ascii="Calibri" w:hAnsi="Calibri" w:cs="Calibri"/>
        </w:rPr>
        <w:t>The mini panel will be open when FlightGear is restarted if it was open when FlightGear was closed.</w:t>
      </w:r>
    </w:p>
    <w:p w:rsidR="002973B4" w:rsidRDefault="002973B4">
      <w:pPr>
        <w:pStyle w:val="Standard"/>
        <w:autoSpaceDE w:val="0"/>
        <w:rPr>
          <w:rFonts w:ascii="Calibri" w:hAnsi="Calibri" w:cs="Calibri"/>
        </w:rPr>
      </w:pPr>
    </w:p>
    <w:p w:rsidR="002973B4" w:rsidRDefault="00EC5BC6">
      <w:pPr>
        <w:pStyle w:val="Standard"/>
        <w:autoSpaceDE w:val="0"/>
        <w:rPr>
          <w:rFonts w:ascii="Calibri" w:hAnsi="Calibri" w:cs="Calibri"/>
        </w:rPr>
      </w:pPr>
      <w:r>
        <w:rPr>
          <w:rFonts w:ascii="Calibri" w:hAnsi="Calibri" w:cs="Calibri"/>
        </w:rPr>
        <w:t>The options on the Mini Panel are as follows:</w:t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10158</wp:posOffset>
            </wp:positionH>
            <wp:positionV relativeFrom="paragraph">
              <wp:posOffset>175263</wp:posOffset>
            </wp:positionV>
            <wp:extent cx="173351" cy="1098551"/>
            <wp:effectExtent l="0" t="0" r="0" b="6349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1" cy="10985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Close the Mini Panel</w:t>
      </w:r>
    </w:p>
    <w:p w:rsidR="002973B4" w:rsidRDefault="00EC5BC6">
      <w:pPr>
        <w:pStyle w:val="Standard"/>
        <w:autoSpaceDE w:val="0"/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Access this help document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Aircraft Configuration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Control Panel</w:t>
      </w:r>
    </w:p>
    <w:p w:rsidR="002973B4" w:rsidRDefault="00EC5BC6">
      <w:pPr>
        <w:pStyle w:val="Standard"/>
        <w:autoSpaceDE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Show Checklist Dialog</w:t>
      </w:r>
    </w:p>
    <w:p w:rsidR="002973B4" w:rsidRDefault="00EC5BC6">
      <w:pPr>
        <w:pStyle w:val="Standard"/>
        <w:autoSpaceDE w:val="0"/>
      </w:pPr>
      <w:r>
        <w:rPr>
          <w:rFonts w:ascii="Calibri" w:hAnsi="Calibri" w:cs="Calibri"/>
          <w:sz w:val="22"/>
        </w:rPr>
        <w:t>Switch tanks between left and right wing</w:t>
      </w:r>
    </w:p>
    <w:sectPr w:rsidR="002973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AB1" w:rsidRDefault="00281AB1">
      <w:r>
        <w:separator/>
      </w:r>
    </w:p>
  </w:endnote>
  <w:endnote w:type="continuationSeparator" w:id="0">
    <w:p w:rsidR="00281AB1" w:rsidRDefault="0028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AB1" w:rsidRDefault="00281AB1">
      <w:r>
        <w:rPr>
          <w:color w:val="000000"/>
        </w:rPr>
        <w:separator/>
      </w:r>
    </w:p>
  </w:footnote>
  <w:footnote w:type="continuationSeparator" w:id="0">
    <w:p w:rsidR="00281AB1" w:rsidRDefault="0028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573AA"/>
    <w:multiLevelType w:val="multilevel"/>
    <w:tmpl w:val="08FAC5EE"/>
    <w:styleLink w:val="RTFNum2"/>
    <w:lvl w:ilvl="0">
      <w:start w:val="1"/>
      <w:numFmt w:val="none"/>
      <w:lvlText w:val="·%1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4"/>
    <w:rsid w:val="00234188"/>
    <w:rsid w:val="00281AB1"/>
    <w:rsid w:val="002973B4"/>
    <w:rsid w:val="00A85397"/>
    <w:rsid w:val="00CB41D1"/>
    <w:rsid w:val="00E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739E8-3DB5-42C2-A342-90090BD7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A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RTFNum21">
    <w:name w:val="RTF_Num 2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 Davidson</dc:creator>
  <cp:lastModifiedBy>Josh Davidson</cp:lastModifiedBy>
  <cp:revision>3</cp:revision>
  <dcterms:created xsi:type="dcterms:W3CDTF">2019-02-09T22:22:00Z</dcterms:created>
  <dcterms:modified xsi:type="dcterms:W3CDTF">2019-05-08T21:43:00Z</dcterms:modified>
</cp:coreProperties>
</file>